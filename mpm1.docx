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50FEE" w14:textId="3DE93A6E" w:rsidR="00807843" w:rsidRDefault="00D66B52">
      <w:pPr>
        <w:pStyle w:val="Heading1"/>
      </w:pPr>
      <w:r>
        <w:t>Lecture 1</w:t>
      </w:r>
    </w:p>
    <w:p w14:paraId="5210420A" w14:textId="0AE54BBE" w:rsidR="00807843" w:rsidRDefault="002014E9" w:rsidP="002014E9">
      <w:pPr>
        <w:pStyle w:val="ListBullet"/>
      </w:pPr>
      <w:proofErr w:type="spellStart"/>
      <w:r>
        <w:t>Github</w:t>
      </w:r>
      <w:proofErr w:type="spellEnd"/>
    </w:p>
    <w:p w14:paraId="33D459F7" w14:textId="0F782D81" w:rsidR="00B3655D" w:rsidRDefault="00EB0A2B" w:rsidP="000B09ED">
      <w:pPr>
        <w:pStyle w:val="ListBullet"/>
        <w:numPr>
          <w:ilvl w:val="1"/>
          <w:numId w:val="3"/>
        </w:numPr>
      </w:pPr>
      <w:r>
        <w:t>Used for version control.</w:t>
      </w:r>
    </w:p>
    <w:p w14:paraId="536C33F6" w14:textId="4A64BC36" w:rsidR="00952AC7" w:rsidRPr="004A6590" w:rsidRDefault="00952AC7" w:rsidP="000B09ED">
      <w:pPr>
        <w:pStyle w:val="ListBullet"/>
        <w:numPr>
          <w:ilvl w:val="1"/>
          <w:numId w:val="3"/>
        </w:numPr>
      </w:pPr>
      <w:r>
        <w:rPr>
          <w:rFonts w:hint="eastAsia"/>
          <w:lang w:eastAsia="zh-CN"/>
        </w:rPr>
        <w:t>创建新</w:t>
      </w:r>
      <w:r>
        <w:rPr>
          <w:lang w:val="en-GB" w:eastAsia="zh-CN"/>
        </w:rPr>
        <w:t>repository</w:t>
      </w:r>
      <w:r w:rsidR="004A6590">
        <w:rPr>
          <w:lang w:val="en-GB" w:eastAsia="zh-CN"/>
        </w:rPr>
        <w:t>:</w:t>
      </w:r>
    </w:p>
    <w:p w14:paraId="171BFD6F" w14:textId="129240BA" w:rsidR="004A6590" w:rsidRDefault="004A6590" w:rsidP="004A6590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网页上操作</w:t>
      </w:r>
    </w:p>
    <w:p w14:paraId="4F9503CB" w14:textId="1E0675F0" w:rsidR="004A6590" w:rsidRDefault="00682A41" w:rsidP="004A6590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在文档里</w:t>
      </w:r>
      <w:r>
        <w:t xml:space="preserve">Git </w:t>
      </w:r>
      <w:proofErr w:type="spellStart"/>
      <w:r>
        <w:t>init</w:t>
      </w:r>
      <w:proofErr w:type="spellEnd"/>
      <w:r>
        <w:t xml:space="preserve"> – git add – git commit -m ‘message’</w:t>
      </w:r>
      <w:r>
        <w:rPr>
          <w:lang w:val="en-GB"/>
        </w:rPr>
        <w:t xml:space="preserve"> – git push -u </w:t>
      </w:r>
      <w:r w:rsidRPr="00FD32FB">
        <w:rPr>
          <w:highlight w:val="yellow"/>
          <w:lang w:val="en-GB"/>
        </w:rPr>
        <w:t>origin</w:t>
      </w:r>
      <w:r>
        <w:rPr>
          <w:lang w:val="en-GB"/>
        </w:rPr>
        <w:t xml:space="preserve"> </w:t>
      </w:r>
      <w:proofErr w:type="spellStart"/>
      <w:r w:rsidRPr="00FD32FB">
        <w:rPr>
          <w:highlight w:val="green"/>
          <w:lang w:val="en-GB"/>
        </w:rPr>
        <w:t>branch_name</w:t>
      </w:r>
      <w:proofErr w:type="spellEnd"/>
      <w:r w:rsidR="00264712">
        <w:rPr>
          <w:lang w:val="en-GB"/>
        </w:rPr>
        <w:t>(origin</w:t>
      </w:r>
      <w:r w:rsidR="00264712">
        <w:rPr>
          <w:rFonts w:hint="eastAsia"/>
          <w:lang w:val="en-GB" w:eastAsia="zh-CN"/>
        </w:rPr>
        <w:t>是本地仓库对远程仓库对别名</w:t>
      </w:r>
      <w:r w:rsidR="00264712">
        <w:rPr>
          <w:lang w:val="en-GB"/>
        </w:rPr>
        <w:t>)</w:t>
      </w:r>
      <w:r w:rsidR="00D63F16">
        <w:rPr>
          <w:lang w:val="en-GB"/>
        </w:rPr>
        <w:t>(-u</w:t>
      </w:r>
      <w:r w:rsidR="00D63F16">
        <w:rPr>
          <w:rFonts w:hint="eastAsia"/>
          <w:lang w:val="en-GB" w:eastAsia="zh-CN"/>
        </w:rPr>
        <w:t>后就可以直接</w:t>
      </w:r>
      <w:r w:rsidR="00D63F16">
        <w:rPr>
          <w:lang w:val="en-GB" w:eastAsia="zh-CN"/>
        </w:rPr>
        <w:t>push</w:t>
      </w:r>
      <w:r w:rsidR="00D63F16">
        <w:rPr>
          <w:rFonts w:hint="eastAsia"/>
          <w:lang w:val="en-GB" w:eastAsia="zh-CN"/>
        </w:rPr>
        <w:t>，不需要加后缀</w:t>
      </w:r>
      <w:r w:rsidR="00D63F16">
        <w:rPr>
          <w:lang w:val="en-GB"/>
        </w:rPr>
        <w:t>)</w:t>
      </w:r>
    </w:p>
    <w:p w14:paraId="7265CF09" w14:textId="77777777" w:rsidR="00C53796" w:rsidRDefault="00C53796" w:rsidP="000B09ED">
      <w:pPr>
        <w:pStyle w:val="ListBullet"/>
        <w:numPr>
          <w:ilvl w:val="1"/>
          <w:numId w:val="3"/>
        </w:numPr>
      </w:pPr>
      <w:r>
        <w:t>C</w:t>
      </w:r>
      <w:r w:rsidR="000E33E6">
        <w:t>lone</w:t>
      </w:r>
      <w:r>
        <w:t>:</w:t>
      </w:r>
    </w:p>
    <w:p w14:paraId="53C92105" w14:textId="7C763953" w:rsidR="00D04DDD" w:rsidRDefault="00D04DDD" w:rsidP="00C53796">
      <w:pPr>
        <w:pStyle w:val="ListBullet"/>
        <w:numPr>
          <w:ilvl w:val="2"/>
          <w:numId w:val="3"/>
        </w:numPr>
      </w:pPr>
      <w:r>
        <w:t xml:space="preserve">Cd folder – git clone https:// </w:t>
      </w:r>
    </w:p>
    <w:p w14:paraId="5F64B001" w14:textId="5115A724" w:rsidR="00502006" w:rsidRDefault="00502006" w:rsidP="00502006">
      <w:pPr>
        <w:pStyle w:val="ListBullet"/>
        <w:numPr>
          <w:ilvl w:val="1"/>
          <w:numId w:val="3"/>
        </w:numPr>
      </w:pPr>
      <w:r>
        <w:t>Commit changes:</w:t>
      </w:r>
    </w:p>
    <w:p w14:paraId="6746B769" w14:textId="2B92AE9D" w:rsidR="00502006" w:rsidRDefault="00502006" w:rsidP="00502006">
      <w:pPr>
        <w:pStyle w:val="ListBullet"/>
        <w:numPr>
          <w:ilvl w:val="2"/>
          <w:numId w:val="3"/>
        </w:numPr>
        <w:rPr>
          <w:lang w:eastAsia="zh-CN"/>
        </w:rPr>
      </w:pPr>
      <w:r>
        <w:t>Git status</w:t>
      </w:r>
      <w:r>
        <w:rPr>
          <w:rFonts w:hint="eastAsia"/>
          <w:lang w:eastAsia="zh-CN"/>
        </w:rPr>
        <w:t>查看</w:t>
      </w:r>
      <w:r w:rsidR="001F26FC">
        <w:rPr>
          <w:rFonts w:hint="eastAsia"/>
          <w:lang w:eastAsia="zh-CN"/>
        </w:rPr>
        <w:t>文件状态</w:t>
      </w:r>
    </w:p>
    <w:p w14:paraId="4A3935B4" w14:textId="08B57049" w:rsidR="00AD6892" w:rsidRPr="008004E9" w:rsidRDefault="00AD6892" w:rsidP="00502006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</w:t>
      </w:r>
      <w:r>
        <w:rPr>
          <w:lang w:val="en-GB" w:eastAsia="zh-CN"/>
        </w:rPr>
        <w:t xml:space="preserve"> diff</w:t>
      </w:r>
      <w:r>
        <w:rPr>
          <w:rFonts w:hint="eastAsia"/>
          <w:lang w:val="en-GB" w:eastAsia="zh-CN"/>
        </w:rPr>
        <w:t>查看变化</w:t>
      </w:r>
    </w:p>
    <w:p w14:paraId="1736336C" w14:textId="225AFB11" w:rsidR="008004E9" w:rsidRPr="001212FA" w:rsidRDefault="008004E9" w:rsidP="00502006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val="en-GB" w:eastAsia="zh-CN"/>
        </w:rPr>
        <w:t>Git commit -a -m ‘message’</w:t>
      </w:r>
    </w:p>
    <w:p w14:paraId="394B095A" w14:textId="44F59D6C" w:rsidR="001212FA" w:rsidRPr="00147711" w:rsidRDefault="001212FA" w:rsidP="001212FA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eastAsia="zh-CN"/>
        </w:rPr>
        <w:t>-a:</w:t>
      </w:r>
      <w:r w:rsidR="002A69A4">
        <w:rPr>
          <w:rFonts w:hint="eastAsia"/>
          <w:lang w:eastAsia="zh-CN"/>
        </w:rPr>
        <w:t>跳过</w:t>
      </w:r>
      <w:r w:rsidR="002A69A4">
        <w:rPr>
          <w:lang w:val="en-GB" w:eastAsia="zh-CN"/>
        </w:rPr>
        <w:t xml:space="preserve">git add, </w:t>
      </w:r>
      <w:r w:rsidR="002A69A4">
        <w:rPr>
          <w:rFonts w:hint="eastAsia"/>
          <w:lang w:val="en-GB" w:eastAsia="zh-CN"/>
        </w:rPr>
        <w:t>直接</w:t>
      </w:r>
      <w:r>
        <w:rPr>
          <w:lang w:val="en-GB" w:eastAsia="zh-CN"/>
        </w:rPr>
        <w:t>commit</w:t>
      </w:r>
      <w:r>
        <w:rPr>
          <w:rFonts w:hint="eastAsia"/>
          <w:lang w:val="en-GB" w:eastAsia="zh-CN"/>
        </w:rPr>
        <w:t>修改后的所有</w:t>
      </w:r>
      <w:r w:rsidR="00147711">
        <w:rPr>
          <w:rFonts w:hint="eastAsia"/>
          <w:lang w:val="en-GB" w:eastAsia="zh-CN"/>
        </w:rPr>
        <w:t>文件</w:t>
      </w:r>
      <w:r w:rsidR="002A69A4" w:rsidRPr="002A69A4">
        <w:rPr>
          <w:rFonts w:hint="eastAsia"/>
          <w:highlight w:val="green"/>
          <w:lang w:val="en-GB" w:eastAsia="zh-CN"/>
        </w:rPr>
        <w:t>tra</w:t>
      </w:r>
      <w:r w:rsidR="002A69A4" w:rsidRPr="002A69A4">
        <w:rPr>
          <w:highlight w:val="green"/>
          <w:lang w:val="en-GB" w:eastAsia="zh-CN"/>
        </w:rPr>
        <w:t>cked files</w:t>
      </w:r>
      <w:r w:rsidR="00147711">
        <w:rPr>
          <w:rFonts w:hint="eastAsia"/>
          <w:lang w:val="en-GB" w:eastAsia="zh-CN"/>
        </w:rPr>
        <w:t>（不包括新创建的文件</w:t>
      </w:r>
      <w:r w:rsidR="002A69A4">
        <w:rPr>
          <w:lang w:val="en-GB" w:eastAsia="zh-CN"/>
        </w:rPr>
        <w:t>untracked,</w:t>
      </w:r>
      <w:r w:rsidR="002A69A4">
        <w:rPr>
          <w:rFonts w:hint="eastAsia"/>
          <w:lang w:val="en-GB" w:eastAsia="zh-CN"/>
        </w:rPr>
        <w:t>没有被</w:t>
      </w:r>
      <w:r w:rsidR="002A69A4">
        <w:rPr>
          <w:lang w:val="en-GB" w:eastAsia="zh-CN"/>
        </w:rPr>
        <w:t>git add</w:t>
      </w:r>
      <w:r w:rsidR="002A69A4">
        <w:rPr>
          <w:rFonts w:hint="eastAsia"/>
          <w:lang w:val="en-GB" w:eastAsia="zh-CN"/>
        </w:rPr>
        <w:t>过</w:t>
      </w:r>
      <w:r w:rsidR="00147711">
        <w:rPr>
          <w:rFonts w:hint="eastAsia"/>
          <w:lang w:val="en-GB" w:eastAsia="zh-CN"/>
        </w:rPr>
        <w:t>）</w:t>
      </w:r>
    </w:p>
    <w:p w14:paraId="2AFFCD0D" w14:textId="387D0F3D" w:rsidR="00147711" w:rsidRPr="00A677D3" w:rsidRDefault="00147711" w:rsidP="001212FA">
      <w:pPr>
        <w:pStyle w:val="ListBullet"/>
        <w:numPr>
          <w:ilvl w:val="3"/>
          <w:numId w:val="3"/>
        </w:numPr>
        <w:rPr>
          <w:lang w:eastAsia="zh-CN"/>
        </w:rPr>
      </w:pPr>
      <w:r>
        <w:rPr>
          <w:lang w:val="en-GB" w:eastAsia="zh-CN"/>
        </w:rPr>
        <w:t>-m: commit message</w:t>
      </w:r>
    </w:p>
    <w:p w14:paraId="14575883" w14:textId="0CDA442C" w:rsidR="00A677D3" w:rsidRDefault="00A677D3" w:rsidP="00A677D3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 xml:space="preserve">Push </w:t>
      </w:r>
      <w:r w:rsidRPr="00A677D3">
        <w:rPr>
          <w:highlight w:val="green"/>
          <w:lang w:eastAsia="zh-CN"/>
        </w:rPr>
        <w:t>local</w:t>
      </w:r>
      <w:r>
        <w:rPr>
          <w:lang w:eastAsia="zh-CN"/>
        </w:rPr>
        <w:t xml:space="preserve"> changes to remote repository:</w:t>
      </w:r>
    </w:p>
    <w:p w14:paraId="6B21DAF8" w14:textId="64D5F9E0" w:rsidR="00A677D3" w:rsidRDefault="00A677D3" w:rsidP="00A677D3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eastAsia="zh-CN"/>
        </w:rPr>
        <w:t>Git push</w:t>
      </w:r>
    </w:p>
    <w:p w14:paraId="28DE1A36" w14:textId="4C264000" w:rsidR="00F16B19" w:rsidRDefault="00F16B19" w:rsidP="00F16B19">
      <w:pPr>
        <w:pStyle w:val="ListBullet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创建新文件</w:t>
      </w:r>
      <w:r w:rsidR="00EE55DE">
        <w:rPr>
          <w:rFonts w:hint="eastAsia"/>
          <w:lang w:eastAsia="zh-CN"/>
        </w:rPr>
        <w:t>：</w:t>
      </w:r>
    </w:p>
    <w:p w14:paraId="1F16B61D" w14:textId="58CF5835" w:rsidR="00EE55DE" w:rsidRPr="00EE55DE" w:rsidRDefault="00EE55DE" w:rsidP="00EE55D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lang w:val="en-GB" w:eastAsia="zh-CN"/>
        </w:rPr>
        <w:t>Terminal</w:t>
      </w:r>
      <w:r>
        <w:rPr>
          <w:rFonts w:hint="eastAsia"/>
          <w:lang w:val="en-GB" w:eastAsia="zh-CN"/>
        </w:rPr>
        <w:t>中</w:t>
      </w:r>
      <w:r>
        <w:rPr>
          <w:lang w:val="en-GB" w:eastAsia="zh-CN"/>
        </w:rPr>
        <w:t xml:space="preserve">touch </w:t>
      </w:r>
      <w:proofErr w:type="spellStart"/>
      <w:r>
        <w:rPr>
          <w:lang w:val="en-GB" w:eastAsia="zh-CN"/>
        </w:rPr>
        <w:t>file_name</w:t>
      </w:r>
      <w:proofErr w:type="spellEnd"/>
    </w:p>
    <w:p w14:paraId="7F61976E" w14:textId="798437A0" w:rsidR="00EE55DE" w:rsidRPr="008A61C7" w:rsidRDefault="00E249E5" w:rsidP="00EE55DE">
      <w:pPr>
        <w:pStyle w:val="ListBullet"/>
        <w:numPr>
          <w:ilvl w:val="2"/>
          <w:numId w:val="3"/>
        </w:numPr>
        <w:rPr>
          <w:lang w:eastAsia="zh-CN"/>
        </w:rPr>
      </w:pPr>
      <w:proofErr w:type="spellStart"/>
      <w:r>
        <w:rPr>
          <w:lang w:val="en-GB" w:eastAsia="zh-CN"/>
        </w:rPr>
        <w:t>Jupyter</w:t>
      </w:r>
      <w:proofErr w:type="spellEnd"/>
      <w:r>
        <w:rPr>
          <w:lang w:val="en-GB" w:eastAsia="zh-CN"/>
        </w:rPr>
        <w:t xml:space="preserve"> notebook</w:t>
      </w:r>
      <w:r>
        <w:rPr>
          <w:rFonts w:hint="eastAsia"/>
          <w:lang w:val="en-GB" w:eastAsia="zh-CN"/>
        </w:rPr>
        <w:t>：得先打开</w:t>
      </w:r>
      <w:proofErr w:type="spellStart"/>
      <w:r>
        <w:rPr>
          <w:lang w:val="en-GB" w:eastAsia="zh-CN"/>
        </w:rPr>
        <w:t>jupyter</w:t>
      </w:r>
      <w:proofErr w:type="spellEnd"/>
      <w:r>
        <w:rPr>
          <w:rFonts w:hint="eastAsia"/>
          <w:lang w:val="en-GB" w:eastAsia="zh-CN"/>
        </w:rPr>
        <w:t>，再在网页中新建</w:t>
      </w:r>
    </w:p>
    <w:p w14:paraId="4DBF644B" w14:textId="0557BB17" w:rsidR="008A61C7" w:rsidRPr="00EB168E" w:rsidRDefault="008A61C7" w:rsidP="008A61C7">
      <w:pPr>
        <w:pStyle w:val="ListBullet"/>
        <w:numPr>
          <w:ilvl w:val="1"/>
          <w:numId w:val="3"/>
        </w:numPr>
        <w:rPr>
          <w:lang w:eastAsia="zh-CN"/>
        </w:rPr>
      </w:pPr>
      <w:proofErr w:type="gramStart"/>
      <w:r>
        <w:rPr>
          <w:lang w:val="en-GB" w:eastAsia="zh-CN"/>
        </w:rPr>
        <w:t>.</w:t>
      </w:r>
      <w:proofErr w:type="spellStart"/>
      <w:r>
        <w:rPr>
          <w:lang w:val="en-GB" w:eastAsia="zh-CN"/>
        </w:rPr>
        <w:t>gitignore</w:t>
      </w:r>
      <w:proofErr w:type="spellEnd"/>
      <w:proofErr w:type="gramEnd"/>
      <w:r w:rsidR="00EB168E">
        <w:rPr>
          <w:lang w:val="en-GB" w:eastAsia="zh-CN"/>
        </w:rPr>
        <w:t>:</w:t>
      </w:r>
    </w:p>
    <w:p w14:paraId="4F4B5A24" w14:textId="08C8DDA2" w:rsidR="00EB168E" w:rsidRDefault="003D07E8" w:rsidP="00EB168E">
      <w:pPr>
        <w:pStyle w:val="ListBullet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创建：</w:t>
      </w:r>
      <w:r w:rsidR="00EB168E">
        <w:rPr>
          <w:lang w:eastAsia="zh-CN"/>
        </w:rPr>
        <w:t>Touch .</w:t>
      </w:r>
      <w:proofErr w:type="spellStart"/>
      <w:r w:rsidR="00EB168E">
        <w:rPr>
          <w:lang w:eastAsia="zh-CN"/>
        </w:rPr>
        <w:t>gitignore</w:t>
      </w:r>
      <w:proofErr w:type="spellEnd"/>
    </w:p>
    <w:p w14:paraId="06803657" w14:textId="2BCF2ED5" w:rsidR="003D07E8" w:rsidRDefault="004A5CF0" w:rsidP="00EB168E">
      <w:pPr>
        <w:pStyle w:val="ListBullet"/>
        <w:numPr>
          <w:ilvl w:val="2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不会在</w:t>
      </w:r>
      <w:r>
        <w:rPr>
          <w:lang w:val="en-GB" w:eastAsia="zh-CN"/>
        </w:rPr>
        <w:t>git status</w:t>
      </w:r>
      <w:r>
        <w:rPr>
          <w:rFonts w:hint="eastAsia"/>
          <w:lang w:val="en-GB" w:eastAsia="zh-CN"/>
        </w:rPr>
        <w:t>里显示</w:t>
      </w:r>
      <w:r>
        <w:rPr>
          <w:lang w:val="en-GB" w:eastAsia="zh-CN"/>
        </w:rPr>
        <w:t>untracked,</w:t>
      </w:r>
      <w:r>
        <w:rPr>
          <w:rFonts w:hint="eastAsia"/>
          <w:lang w:val="en-GB" w:eastAsia="zh-CN"/>
        </w:rPr>
        <w:t>也不会被</w:t>
      </w:r>
      <w:r>
        <w:rPr>
          <w:lang w:val="en-GB" w:eastAsia="zh-CN"/>
        </w:rPr>
        <w:t>git commit .</w:t>
      </w:r>
    </w:p>
    <w:p w14:paraId="27179AB9" w14:textId="77777777" w:rsidR="009B549E" w:rsidRDefault="00141EBB" w:rsidP="000B09ED">
      <w:pPr>
        <w:pStyle w:val="ListBullet"/>
        <w:numPr>
          <w:ilvl w:val="1"/>
          <w:numId w:val="3"/>
        </w:numPr>
      </w:pPr>
      <w:r>
        <w:t xml:space="preserve">Branch: </w:t>
      </w:r>
    </w:p>
    <w:p w14:paraId="4F19F167" w14:textId="7087E0EC" w:rsidR="00141EBB" w:rsidRDefault="00FF5796" w:rsidP="009B549E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创建并转到新分支：</w:t>
      </w:r>
      <w:r w:rsidR="00EE3E74">
        <w:t xml:space="preserve">git switch -c </w:t>
      </w:r>
      <w:proofErr w:type="spellStart"/>
      <w:r w:rsidR="00EE3E74">
        <w:t>new_branch</w:t>
      </w:r>
      <w:proofErr w:type="spellEnd"/>
    </w:p>
    <w:p w14:paraId="21F6542A" w14:textId="1BB20BFA" w:rsidR="00FF5796" w:rsidRDefault="00FF5796" w:rsidP="009B549E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查看自己现在的分支：</w:t>
      </w:r>
      <w:r>
        <w:t>git branch</w:t>
      </w:r>
    </w:p>
    <w:p w14:paraId="753D8ABE" w14:textId="52530B83" w:rsidR="00FF5796" w:rsidRPr="00974027" w:rsidRDefault="004E3A5A" w:rsidP="004E3A5A">
      <w:pPr>
        <w:pStyle w:val="ListBullet"/>
        <w:numPr>
          <w:ilvl w:val="2"/>
          <w:numId w:val="3"/>
        </w:numPr>
        <w:rPr>
          <w:lang w:val="en-GB" w:eastAsia="zh-CN"/>
        </w:rPr>
      </w:pPr>
      <w:r w:rsidRPr="004E3A5A">
        <w:rPr>
          <w:bdr w:val="none" w:sz="0" w:space="0" w:color="auto" w:frame="1"/>
          <w:lang w:val="en-GB" w:eastAsia="zh-CN"/>
        </w:rPr>
        <w:t xml:space="preserve">git checkout -b </w:t>
      </w:r>
      <w:proofErr w:type="spellStart"/>
      <w:r w:rsidRPr="004E3A5A">
        <w:rPr>
          <w:bdr w:val="none" w:sz="0" w:space="0" w:color="auto" w:frame="1"/>
          <w:lang w:val="en-GB" w:eastAsia="zh-CN"/>
        </w:rPr>
        <w:t>my_feature_branch</w:t>
      </w:r>
      <w:proofErr w:type="spellEnd"/>
    </w:p>
    <w:p w14:paraId="5D9226D3" w14:textId="72E15621" w:rsidR="00974027" w:rsidRPr="00974027" w:rsidRDefault="00974027" w:rsidP="00974027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删除合并的旧分支：</w:t>
      </w:r>
      <w:r>
        <w:rPr>
          <w:rFonts w:hint="eastAsia"/>
          <w:lang w:val="en-GB" w:eastAsia="zh-CN"/>
        </w:rPr>
        <w:t>gi</w:t>
      </w:r>
      <w:r>
        <w:rPr>
          <w:lang w:val="en-GB" w:eastAsia="zh-CN"/>
        </w:rPr>
        <w:t xml:space="preserve">t branch -d </w:t>
      </w:r>
      <w:proofErr w:type="spellStart"/>
      <w:r>
        <w:rPr>
          <w:lang w:val="en-GB" w:eastAsia="zh-CN"/>
        </w:rPr>
        <w:t>branch_name</w:t>
      </w:r>
      <w:proofErr w:type="spellEnd"/>
    </w:p>
    <w:p w14:paraId="3F2B6249" w14:textId="07AE1962" w:rsidR="000240B8" w:rsidRDefault="00BA009B" w:rsidP="000240B8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lang w:val="en-GB" w:eastAsia="zh-CN"/>
        </w:rPr>
        <w:t>branch</w:t>
      </w:r>
      <w:r>
        <w:rPr>
          <w:rFonts w:hint="eastAsia"/>
          <w:lang w:val="en-GB" w:eastAsia="zh-CN"/>
        </w:rPr>
        <w:t>合并</w:t>
      </w:r>
      <w:r w:rsidR="00712C56">
        <w:rPr>
          <w:rFonts w:hint="eastAsia"/>
          <w:lang w:val="en-GB" w:eastAsia="zh-CN"/>
        </w:rPr>
        <w:t>到</w:t>
      </w:r>
      <w:r w:rsidR="00712C56">
        <w:rPr>
          <w:lang w:val="en-GB" w:eastAsia="zh-CN"/>
        </w:rPr>
        <w:t>main</w:t>
      </w:r>
      <w:r>
        <w:rPr>
          <w:rFonts w:hint="eastAsia"/>
          <w:lang w:val="en-GB" w:eastAsia="zh-CN"/>
        </w:rPr>
        <w:t>：</w:t>
      </w:r>
    </w:p>
    <w:p w14:paraId="3594136A" w14:textId="564A038F" w:rsidR="00BA009B" w:rsidRDefault="00BA009B" w:rsidP="00BA009B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pull</w:t>
      </w:r>
      <w:r>
        <w:rPr>
          <w:lang w:val="en-GB" w:eastAsia="zh-CN"/>
        </w:rPr>
        <w:t xml:space="preserve"> request</w:t>
      </w:r>
    </w:p>
    <w:p w14:paraId="4A006BB6" w14:textId="1B46AFE5" w:rsidR="00E2210F" w:rsidRDefault="00E2210F" w:rsidP="00BA009B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>merge pull request</w:t>
      </w:r>
    </w:p>
    <w:p w14:paraId="3E456D22" w14:textId="01BE4866" w:rsidR="00712C56" w:rsidRDefault="00712C56" w:rsidP="00712C56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更新本地文件：</w:t>
      </w:r>
    </w:p>
    <w:p w14:paraId="2BFD75B2" w14:textId="35A740EF" w:rsidR="00712C56" w:rsidRDefault="004B2089" w:rsidP="00712C56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>Git checkout main</w:t>
      </w:r>
    </w:p>
    <w:p w14:paraId="0EF7CC11" w14:textId="09032619" w:rsidR="004B2089" w:rsidRDefault="004B2089" w:rsidP="00712C56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t>Git pull origin main</w:t>
      </w:r>
    </w:p>
    <w:p w14:paraId="393A5B50" w14:textId="6A164305" w:rsidR="00A12B06" w:rsidRDefault="000A13E1" w:rsidP="00A12B06">
      <w:pPr>
        <w:pStyle w:val="ListBullet"/>
        <w:numPr>
          <w:ilvl w:val="1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处理</w:t>
      </w:r>
      <w:r>
        <w:rPr>
          <w:lang w:val="en-GB" w:eastAsia="zh-CN"/>
        </w:rPr>
        <w:t>merge conflict</w:t>
      </w:r>
      <w:r w:rsidR="00A12B06">
        <w:rPr>
          <w:rFonts w:hint="eastAsia"/>
          <w:lang w:val="en-GB" w:eastAsia="zh-CN"/>
        </w:rPr>
        <w:t>：</w:t>
      </w:r>
    </w:p>
    <w:p w14:paraId="3552F5FF" w14:textId="3A6A84F7" w:rsidR="00A12B06" w:rsidRDefault="001155EF" w:rsidP="00A12B06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先更新自己的文件：</w:t>
      </w:r>
    </w:p>
    <w:p w14:paraId="5EC7E65C" w14:textId="20FA77B6" w:rsidR="001155EF" w:rsidRDefault="001155EF" w:rsidP="001155EF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lang w:val="en-GB" w:eastAsia="zh-CN"/>
        </w:rPr>
        <w:t>Git checkout main</w:t>
      </w:r>
    </w:p>
    <w:p w14:paraId="03268E99" w14:textId="7000C293" w:rsidR="001155EF" w:rsidRDefault="001155EF" w:rsidP="001155EF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lang w:val="en-GB" w:eastAsia="zh-CN"/>
        </w:rPr>
        <w:t>Git pull origin main(</w:t>
      </w:r>
      <w:r>
        <w:rPr>
          <w:rFonts w:hint="eastAsia"/>
          <w:lang w:val="en-GB" w:eastAsia="zh-CN"/>
        </w:rPr>
        <w:t>把</w:t>
      </w:r>
      <w:r w:rsidR="0073626B">
        <w:rPr>
          <w:rFonts w:hint="eastAsia"/>
          <w:lang w:val="en-GB" w:eastAsia="zh-CN"/>
        </w:rPr>
        <w:t>其他人已经</w:t>
      </w:r>
      <w:r w:rsidR="0073626B">
        <w:rPr>
          <w:lang w:val="en-GB" w:eastAsia="zh-CN"/>
        </w:rPr>
        <w:t>merge</w:t>
      </w:r>
      <w:r w:rsidR="0073626B">
        <w:rPr>
          <w:rFonts w:hint="eastAsia"/>
          <w:lang w:val="en-GB" w:eastAsia="zh-CN"/>
        </w:rPr>
        <w:t>的文件</w:t>
      </w:r>
      <w:r w:rsidR="0073626B">
        <w:rPr>
          <w:lang w:val="en-GB" w:eastAsia="zh-CN"/>
        </w:rPr>
        <w:t>pull</w:t>
      </w:r>
      <w:r w:rsidR="0073626B">
        <w:rPr>
          <w:rFonts w:hint="eastAsia"/>
          <w:lang w:val="en-GB" w:eastAsia="zh-CN"/>
        </w:rPr>
        <w:t>到本地</w:t>
      </w:r>
      <w:r>
        <w:rPr>
          <w:rFonts w:hint="eastAsia"/>
          <w:lang w:val="en-GB" w:eastAsia="zh-CN"/>
        </w:rPr>
        <w:t>)</w:t>
      </w:r>
    </w:p>
    <w:p w14:paraId="771E91EA" w14:textId="34BE8CA4" w:rsidR="006D4479" w:rsidRDefault="006D4479" w:rsidP="006D4479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切换回</w:t>
      </w:r>
      <w:r w:rsidR="00890A7D">
        <w:rPr>
          <w:rFonts w:hint="eastAsia"/>
          <w:lang w:val="en-GB" w:eastAsia="zh-CN"/>
        </w:rPr>
        <w:t>有</w:t>
      </w:r>
      <w:r w:rsidR="00890A7D">
        <w:rPr>
          <w:lang w:val="en-GB" w:eastAsia="zh-CN"/>
        </w:rPr>
        <w:t>conflict</w:t>
      </w:r>
      <w:r w:rsidR="00890A7D">
        <w:rPr>
          <w:rFonts w:hint="eastAsia"/>
          <w:lang w:val="en-GB" w:eastAsia="zh-CN"/>
        </w:rPr>
        <w:t>的分支：</w:t>
      </w:r>
      <w:r w:rsidR="00890A7D">
        <w:rPr>
          <w:lang w:val="en-GB" w:eastAsia="zh-CN"/>
        </w:rPr>
        <w:t xml:space="preserve">git checkout </w:t>
      </w:r>
      <w:proofErr w:type="spellStart"/>
      <w:r w:rsidR="00890A7D">
        <w:rPr>
          <w:lang w:val="en-GB" w:eastAsia="zh-CN"/>
        </w:rPr>
        <w:t>branch_name</w:t>
      </w:r>
      <w:proofErr w:type="spellEnd"/>
    </w:p>
    <w:p w14:paraId="4031BAC1" w14:textId="75406E78" w:rsidR="00416383" w:rsidRDefault="00416383" w:rsidP="006D4479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变基：</w:t>
      </w:r>
    </w:p>
    <w:p w14:paraId="3F86C75C" w14:textId="6B276E24" w:rsidR="00416383" w:rsidRDefault="00416383" w:rsidP="00416383">
      <w:pPr>
        <w:pStyle w:val="ListBullet"/>
        <w:numPr>
          <w:ilvl w:val="3"/>
          <w:numId w:val="3"/>
        </w:numPr>
        <w:rPr>
          <w:lang w:val="en-GB" w:eastAsia="zh-CN"/>
        </w:rPr>
      </w:pPr>
      <w:proofErr w:type="gramStart"/>
      <w:r>
        <w:rPr>
          <w:lang w:val="en-GB" w:eastAsia="zh-CN"/>
        </w:rPr>
        <w:t>Git</w:t>
      </w:r>
      <w:proofErr w:type="gramEnd"/>
      <w:r>
        <w:rPr>
          <w:lang w:val="en-GB" w:eastAsia="zh-CN"/>
        </w:rPr>
        <w:t xml:space="preserve"> rebase main</w:t>
      </w:r>
    </w:p>
    <w:p w14:paraId="244FECB7" w14:textId="74AB1017" w:rsidR="00B12BF1" w:rsidRDefault="00B12BF1" w:rsidP="00416383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可能会报错</w:t>
      </w:r>
      <w:r>
        <w:rPr>
          <w:lang w:val="en-GB" w:eastAsia="zh-CN"/>
        </w:rPr>
        <w:t>conflict,</w:t>
      </w:r>
      <w:r>
        <w:rPr>
          <w:rFonts w:hint="eastAsia"/>
          <w:lang w:val="en-GB" w:eastAsia="zh-CN"/>
        </w:rPr>
        <w:t>手动在报错文件中修改</w:t>
      </w:r>
    </w:p>
    <w:p w14:paraId="738BDAF2" w14:textId="6E5611AF" w:rsidR="00B86A52" w:rsidRDefault="00B86A52" w:rsidP="00416383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标记错误已解决，继续</w:t>
      </w:r>
      <w:r>
        <w:rPr>
          <w:lang w:val="en-GB" w:eastAsia="zh-CN"/>
        </w:rPr>
        <w:t>rebase:</w:t>
      </w:r>
    </w:p>
    <w:p w14:paraId="24E6FEB7" w14:textId="153194C9" w:rsidR="00B86A52" w:rsidRDefault="00B86A52" w:rsidP="00B86A52">
      <w:pPr>
        <w:pStyle w:val="ListBullet"/>
        <w:numPr>
          <w:ilvl w:val="4"/>
          <w:numId w:val="3"/>
        </w:numPr>
        <w:rPr>
          <w:lang w:val="en-GB" w:eastAsia="zh-CN"/>
        </w:rPr>
      </w:pPr>
      <w:r>
        <w:rPr>
          <w:lang w:val="en-GB" w:eastAsia="zh-CN"/>
        </w:rPr>
        <w:t xml:space="preserve">Git add </w:t>
      </w:r>
      <w:r>
        <w:rPr>
          <w:rFonts w:hint="eastAsia"/>
          <w:lang w:val="en-GB" w:eastAsia="zh-CN"/>
        </w:rPr>
        <w:t>文件名</w:t>
      </w:r>
    </w:p>
    <w:p w14:paraId="018C5AF9" w14:textId="0B63ACB4" w:rsidR="00B86A52" w:rsidRDefault="00B86A52" w:rsidP="00B86A52">
      <w:pPr>
        <w:pStyle w:val="ListBullet"/>
        <w:numPr>
          <w:ilvl w:val="4"/>
          <w:numId w:val="3"/>
        </w:numPr>
        <w:rPr>
          <w:lang w:val="en-GB" w:eastAsia="zh-CN"/>
        </w:rPr>
      </w:pPr>
      <w:proofErr w:type="gramStart"/>
      <w:r>
        <w:rPr>
          <w:lang w:val="en-GB" w:eastAsia="zh-CN"/>
        </w:rPr>
        <w:t>Git</w:t>
      </w:r>
      <w:proofErr w:type="gramEnd"/>
      <w:r>
        <w:rPr>
          <w:lang w:val="en-GB" w:eastAsia="zh-CN"/>
        </w:rPr>
        <w:t xml:space="preserve"> rebase </w:t>
      </w:r>
      <w:r w:rsidR="00C20ED9">
        <w:rPr>
          <w:lang w:val="en-GB" w:eastAsia="zh-CN"/>
        </w:rPr>
        <w:t>–</w:t>
      </w:r>
      <w:r>
        <w:rPr>
          <w:lang w:val="en-GB" w:eastAsia="zh-CN"/>
        </w:rPr>
        <w:t>continue</w:t>
      </w:r>
    </w:p>
    <w:p w14:paraId="276A65AC" w14:textId="05472F26" w:rsidR="00C20ED9" w:rsidRDefault="00C20ED9" w:rsidP="00C20ED9">
      <w:pPr>
        <w:pStyle w:val="ListBullet"/>
        <w:numPr>
          <w:ilvl w:val="3"/>
          <w:numId w:val="3"/>
        </w:numPr>
        <w:rPr>
          <w:lang w:val="en-GB" w:eastAsia="zh-CN"/>
        </w:rPr>
      </w:pPr>
      <w:r>
        <w:rPr>
          <w:rFonts w:hint="eastAsia"/>
          <w:lang w:val="en-GB" w:eastAsia="zh-CN"/>
        </w:rPr>
        <w:t>如果还有冲突，重复上述步骤</w:t>
      </w:r>
    </w:p>
    <w:p w14:paraId="097FF1BE" w14:textId="7F3F9EE4" w:rsidR="00B203B7" w:rsidRDefault="00B203B7" w:rsidP="00B203B7">
      <w:pPr>
        <w:pStyle w:val="ListBullet"/>
        <w:numPr>
          <w:ilvl w:val="2"/>
          <w:numId w:val="3"/>
        </w:numPr>
        <w:rPr>
          <w:lang w:val="en-GB" w:eastAsia="zh-CN"/>
        </w:rPr>
      </w:pPr>
      <w:r>
        <w:rPr>
          <w:lang w:val="en-GB" w:eastAsia="zh-CN"/>
        </w:rPr>
        <w:lastRenderedPageBreak/>
        <w:t>G</w:t>
      </w:r>
      <w:r>
        <w:rPr>
          <w:rFonts w:hint="eastAsia"/>
          <w:lang w:val="en-GB" w:eastAsia="zh-CN"/>
        </w:rPr>
        <w:t>it</w:t>
      </w:r>
      <w:r>
        <w:rPr>
          <w:lang w:val="en-GB" w:eastAsia="zh-CN"/>
        </w:rPr>
        <w:t xml:space="preserve"> push </w:t>
      </w:r>
      <w:r w:rsidR="00D73CF2">
        <w:rPr>
          <w:lang w:val="en-GB" w:eastAsia="zh-CN"/>
        </w:rPr>
        <w:t xml:space="preserve">origin </w:t>
      </w:r>
      <w:proofErr w:type="spellStart"/>
      <w:r w:rsidR="00D73CF2">
        <w:rPr>
          <w:lang w:val="en-GB" w:eastAsia="zh-CN"/>
        </w:rPr>
        <w:t>branch_name</w:t>
      </w:r>
      <w:proofErr w:type="spellEnd"/>
      <w:r w:rsidR="00D73CF2">
        <w:rPr>
          <w:lang w:val="en-GB" w:eastAsia="zh-CN"/>
        </w:rPr>
        <w:t xml:space="preserve"> --force-with-lease</w:t>
      </w:r>
      <w:r w:rsidR="00AE6822">
        <w:rPr>
          <w:lang w:val="en-GB" w:eastAsia="zh-CN"/>
        </w:rPr>
        <w:t>(</w:t>
      </w:r>
      <w:r w:rsidR="00AE6822">
        <w:rPr>
          <w:rFonts w:hint="eastAsia"/>
          <w:lang w:val="en-GB" w:eastAsia="zh-CN"/>
        </w:rPr>
        <w:t>可能需要安全的强制推送</w:t>
      </w:r>
      <w:r w:rsidR="00AE6822">
        <w:rPr>
          <w:lang w:val="en-GB" w:eastAsia="zh-CN"/>
        </w:rPr>
        <w:t>)</w:t>
      </w:r>
    </w:p>
    <w:p w14:paraId="74BA3C49" w14:textId="1EEE656F" w:rsidR="00DD45DE" w:rsidRPr="004E3A5A" w:rsidRDefault="00DD45DE" w:rsidP="00B203B7">
      <w:pPr>
        <w:pStyle w:val="ListBullet"/>
        <w:numPr>
          <w:ilvl w:val="2"/>
          <w:numId w:val="3"/>
        </w:numPr>
        <w:rPr>
          <w:rFonts w:hint="eastAsia"/>
          <w:lang w:val="en-GB" w:eastAsia="zh-CN"/>
        </w:rPr>
      </w:pPr>
      <w:r>
        <w:rPr>
          <w:rFonts w:hint="eastAsia"/>
          <w:lang w:val="en-GB" w:eastAsia="zh-CN"/>
        </w:rPr>
        <w:t>再次</w:t>
      </w:r>
      <w:r>
        <w:rPr>
          <w:rFonts w:hint="eastAsia"/>
          <w:lang w:val="en-GB" w:eastAsia="zh-CN"/>
        </w:rPr>
        <w:t>pull</w:t>
      </w:r>
      <w:r>
        <w:rPr>
          <w:lang w:val="en-GB" w:eastAsia="zh-CN"/>
        </w:rPr>
        <w:t xml:space="preserve"> request</w:t>
      </w:r>
    </w:p>
    <w:p w14:paraId="06C04569" w14:textId="4955451B" w:rsidR="009313F3" w:rsidRDefault="009B5777" w:rsidP="009313F3">
      <w:pPr>
        <w:pStyle w:val="ListBullet"/>
      </w:pPr>
      <w:r>
        <w:rPr>
          <w:lang w:eastAsia="zh-CN"/>
        </w:rPr>
        <w:t>V</w:t>
      </w:r>
      <w:r>
        <w:rPr>
          <w:rFonts w:hint="eastAsia"/>
          <w:lang w:eastAsia="zh-CN"/>
        </w:rPr>
        <w:t>ir</w:t>
      </w:r>
      <w:proofErr w:type="spellStart"/>
      <w:r>
        <w:rPr>
          <w:lang w:val="en-GB" w:eastAsia="zh-CN"/>
        </w:rPr>
        <w:t>tual</w:t>
      </w:r>
      <w:proofErr w:type="spellEnd"/>
      <w:r>
        <w:rPr>
          <w:lang w:val="en-GB" w:eastAsia="zh-CN"/>
        </w:rPr>
        <w:t xml:space="preserve"> environments</w:t>
      </w:r>
      <w:r w:rsidR="009B549E">
        <w:t>:</w:t>
      </w:r>
    </w:p>
    <w:p w14:paraId="751F907E" w14:textId="65ABEDE7" w:rsidR="009B5777" w:rsidRDefault="001E29CD" w:rsidP="009B5777">
      <w:pPr>
        <w:pStyle w:val="ListBullet"/>
        <w:numPr>
          <w:ilvl w:val="1"/>
          <w:numId w:val="3"/>
        </w:numPr>
      </w:pPr>
      <w:proofErr w:type="spellStart"/>
      <w:r>
        <w:t>Venv</w:t>
      </w:r>
      <w:proofErr w:type="spellEnd"/>
      <w:r>
        <w:t>:</w:t>
      </w:r>
    </w:p>
    <w:p w14:paraId="1C728F5E" w14:textId="67D1D7DF" w:rsidR="001E29CD" w:rsidRPr="001E29CD" w:rsidRDefault="001E29CD" w:rsidP="001E29CD">
      <w:pPr>
        <w:pStyle w:val="ListBullet"/>
        <w:numPr>
          <w:ilvl w:val="2"/>
          <w:numId w:val="3"/>
        </w:numPr>
      </w:pPr>
      <w:r>
        <w:rPr>
          <w:rFonts w:ascii="Wingdings" w:hAnsi="Wingdings" w:hint="eastAsia"/>
          <w:lang w:eastAsia="zh-CN"/>
        </w:rPr>
        <w:t>创建一个新的虚拟环境：</w:t>
      </w:r>
      <w:r w:rsidR="00D071C1" w:rsidRPr="00D071C1">
        <w:rPr>
          <w:rFonts w:asciiTheme="majorHAnsi" w:hAnsiTheme="majorHAnsi" w:cstheme="majorHAnsi"/>
          <w:lang w:val="en-GB" w:eastAsia="zh-CN"/>
        </w:rPr>
        <w:t>python</w:t>
      </w:r>
      <w:r w:rsidR="00D071C1">
        <w:rPr>
          <w:rFonts w:asciiTheme="majorHAnsi" w:hAnsiTheme="majorHAnsi" w:cstheme="majorHAnsi"/>
          <w:lang w:val="en-GB" w:eastAsia="zh-CN"/>
        </w:rPr>
        <w:t xml:space="preserve"> -m </w:t>
      </w:r>
      <w:proofErr w:type="spellStart"/>
      <w:r w:rsidR="00D071C1">
        <w:rPr>
          <w:rFonts w:asciiTheme="majorHAnsi" w:hAnsiTheme="majorHAnsi" w:cstheme="majorHAnsi"/>
          <w:lang w:val="en-GB" w:eastAsia="zh-CN"/>
        </w:rPr>
        <w:t>venv</w:t>
      </w:r>
      <w:proofErr w:type="spellEnd"/>
      <w:r w:rsidR="00D071C1">
        <w:rPr>
          <w:rFonts w:asciiTheme="majorHAnsi" w:hAnsiTheme="majorHAnsi" w:cstheme="majorHAnsi"/>
          <w:lang w:val="en-GB" w:eastAsia="zh-CN"/>
        </w:rPr>
        <w:t xml:space="preserve"> </w:t>
      </w:r>
      <w:proofErr w:type="spellStart"/>
      <w:r w:rsidR="00D071C1">
        <w:rPr>
          <w:rFonts w:asciiTheme="majorHAnsi" w:hAnsiTheme="majorHAnsi" w:cstheme="majorHAnsi"/>
          <w:lang w:val="en-GB" w:eastAsia="zh-CN"/>
        </w:rPr>
        <w:t>directory_name</w:t>
      </w:r>
      <w:proofErr w:type="spellEnd"/>
    </w:p>
    <w:p w14:paraId="2BFDB682" w14:textId="45421234" w:rsidR="001E29CD" w:rsidRPr="00DA72C8" w:rsidRDefault="0095696C" w:rsidP="001E29CD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激活环境：</w:t>
      </w:r>
      <w:r>
        <w:rPr>
          <w:lang w:val="en-GB" w:eastAsia="zh-CN"/>
        </w:rPr>
        <w:t xml:space="preserve">source </w:t>
      </w:r>
      <w:proofErr w:type="spellStart"/>
      <w:r>
        <w:rPr>
          <w:lang w:val="en-GB" w:eastAsia="zh-CN"/>
        </w:rPr>
        <w:t>directory_name</w:t>
      </w:r>
      <w:proofErr w:type="spellEnd"/>
      <w:r>
        <w:rPr>
          <w:lang w:val="en-GB" w:eastAsia="zh-CN"/>
        </w:rPr>
        <w:t>/bin/activate</w:t>
      </w:r>
    </w:p>
    <w:p w14:paraId="367A4891" w14:textId="08599921" w:rsidR="00DA72C8" w:rsidRPr="005D2B44" w:rsidRDefault="00DA72C8" w:rsidP="001E29CD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不激活：</w:t>
      </w:r>
      <w:r>
        <w:rPr>
          <w:lang w:val="en-GB" w:eastAsia="zh-CN"/>
        </w:rPr>
        <w:t>deactivate</w:t>
      </w:r>
    </w:p>
    <w:p w14:paraId="72945E2C" w14:textId="13545513" w:rsidR="005D2B44" w:rsidRPr="00A15942" w:rsidRDefault="005D2B44" w:rsidP="001E29CD">
      <w:pPr>
        <w:pStyle w:val="ListBullet"/>
        <w:numPr>
          <w:ilvl w:val="2"/>
          <w:numId w:val="3"/>
        </w:numPr>
      </w:pPr>
      <w:r>
        <w:rPr>
          <w:lang w:val="en-GB" w:eastAsia="zh-CN"/>
        </w:rPr>
        <w:t>Pip freeze</w:t>
      </w:r>
      <w:r w:rsidR="006773FA">
        <w:rPr>
          <w:rFonts w:hint="eastAsia"/>
          <w:lang w:val="en-GB" w:eastAsia="zh-CN"/>
        </w:rPr>
        <w:t>/ pi</w:t>
      </w:r>
      <w:r w:rsidR="006773FA">
        <w:rPr>
          <w:lang w:val="en-GB" w:eastAsia="zh-CN"/>
        </w:rPr>
        <w:t>p list</w:t>
      </w:r>
      <w:r>
        <w:rPr>
          <w:rFonts w:hint="eastAsia"/>
          <w:lang w:val="en-GB" w:eastAsia="zh-CN"/>
        </w:rPr>
        <w:t>列出所有已安装的</w:t>
      </w:r>
      <w:r w:rsidR="00087EEF">
        <w:rPr>
          <w:rFonts w:hint="eastAsia"/>
          <w:lang w:val="en-GB" w:eastAsia="zh-CN"/>
        </w:rPr>
        <w:t>包</w:t>
      </w:r>
      <w:r w:rsidR="009E50F8">
        <w:rPr>
          <w:rFonts w:hint="eastAsia"/>
          <w:lang w:val="en-GB" w:eastAsia="zh-CN"/>
        </w:rPr>
        <w:t>（</w:t>
      </w:r>
      <w:r w:rsidR="009E50F8">
        <w:rPr>
          <w:rFonts w:ascii="Helvetica Neue" w:hAnsi="Helvetica Neue"/>
          <w:color w:val="111133"/>
          <w:sz w:val="20"/>
          <w:szCs w:val="20"/>
        </w:rPr>
        <w:t>pip freeze &gt; requirements.txt</w:t>
      </w:r>
      <w:r w:rsidR="009E50F8">
        <w:rPr>
          <w:rFonts w:hint="eastAsia"/>
          <w:lang w:val="en-GB" w:eastAsia="zh-CN"/>
        </w:rPr>
        <w:t>）</w:t>
      </w:r>
    </w:p>
    <w:p w14:paraId="11F37534" w14:textId="1F555AFB" w:rsidR="00A15942" w:rsidRPr="00E076E6" w:rsidRDefault="00E076E6" w:rsidP="00A15942">
      <w:pPr>
        <w:pStyle w:val="ListBullet"/>
        <w:numPr>
          <w:ilvl w:val="1"/>
          <w:numId w:val="3"/>
        </w:numPr>
      </w:pPr>
      <w:r>
        <w:rPr>
          <w:lang w:eastAsia="zh-CN"/>
        </w:rPr>
        <w:t>A</w:t>
      </w:r>
      <w:r>
        <w:rPr>
          <w:rFonts w:hint="eastAsia"/>
          <w:lang w:eastAsia="zh-CN"/>
        </w:rPr>
        <w:t>naconda</w:t>
      </w:r>
      <w:r>
        <w:rPr>
          <w:lang w:val="en-GB" w:eastAsia="zh-CN"/>
        </w:rPr>
        <w:t>:</w:t>
      </w:r>
    </w:p>
    <w:p w14:paraId="3A3582E0" w14:textId="429256B8" w:rsidR="00E076E6" w:rsidRPr="001D7B57" w:rsidRDefault="001D7B57" w:rsidP="00E076E6">
      <w:pPr>
        <w:pStyle w:val="ListBullet"/>
        <w:numPr>
          <w:ilvl w:val="2"/>
          <w:numId w:val="3"/>
        </w:numPr>
      </w:pPr>
      <w:r>
        <w:rPr>
          <w:rFonts w:hint="eastAsia"/>
          <w:lang w:eastAsia="zh-CN"/>
        </w:rPr>
        <w:t>创建</w:t>
      </w:r>
      <w:r w:rsidR="006A15B7">
        <w:rPr>
          <w:rFonts w:hint="eastAsia"/>
          <w:lang w:eastAsia="zh-CN"/>
        </w:rPr>
        <w:t>：</w:t>
      </w:r>
      <w:proofErr w:type="spellStart"/>
      <w:r w:rsidR="006A15B7">
        <w:rPr>
          <w:lang w:val="en-GB" w:eastAsia="zh-CN"/>
        </w:rPr>
        <w:t>conda</w:t>
      </w:r>
      <w:proofErr w:type="spellEnd"/>
      <w:r w:rsidR="006A15B7">
        <w:rPr>
          <w:lang w:val="en-GB" w:eastAsia="zh-CN"/>
        </w:rPr>
        <w:t xml:space="preserve"> env create -f </w:t>
      </w:r>
      <w:proofErr w:type="spellStart"/>
      <w:r w:rsidR="006A15B7">
        <w:rPr>
          <w:lang w:val="en-GB" w:eastAsia="zh-CN"/>
        </w:rPr>
        <w:t>environment.fml</w:t>
      </w:r>
      <w:proofErr w:type="spellEnd"/>
    </w:p>
    <w:p w14:paraId="72C0330C" w14:textId="195B6DC5" w:rsidR="001D7B57" w:rsidRPr="00D9284A" w:rsidRDefault="001D7B57" w:rsidP="00E076E6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激活</w:t>
      </w:r>
      <w:r>
        <w:rPr>
          <w:lang w:val="en-GB" w:eastAsia="zh-CN"/>
        </w:rPr>
        <w:t>:</w:t>
      </w:r>
      <w:r w:rsidR="00AF1599">
        <w:rPr>
          <w:lang w:val="en-GB" w:eastAsia="zh-CN"/>
        </w:rPr>
        <w:t xml:space="preserve"> </w:t>
      </w:r>
      <w:proofErr w:type="spellStart"/>
      <w:r w:rsidR="00AF1599">
        <w:rPr>
          <w:lang w:val="en-GB" w:eastAsia="zh-CN"/>
        </w:rPr>
        <w:t>conda</w:t>
      </w:r>
      <w:proofErr w:type="spellEnd"/>
      <w:r w:rsidR="00AF1599">
        <w:rPr>
          <w:lang w:val="en-GB" w:eastAsia="zh-CN"/>
        </w:rPr>
        <w:t xml:space="preserve"> activate </w:t>
      </w:r>
      <w:proofErr w:type="spellStart"/>
      <w:r w:rsidR="00AF1599">
        <w:rPr>
          <w:lang w:val="en-GB" w:eastAsia="zh-CN"/>
        </w:rPr>
        <w:t>directory_name</w:t>
      </w:r>
      <w:proofErr w:type="spellEnd"/>
    </w:p>
    <w:p w14:paraId="09C3560C" w14:textId="455F4FB5" w:rsidR="00D9284A" w:rsidRPr="007B360A" w:rsidRDefault="00D9284A" w:rsidP="00E076E6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确认包是否安装成功：</w:t>
      </w:r>
      <w:r>
        <w:rPr>
          <w:lang w:val="en-GB" w:eastAsia="zh-CN"/>
        </w:rPr>
        <w:t xml:space="preserve">pip show </w:t>
      </w:r>
      <w:proofErr w:type="spellStart"/>
      <w:r>
        <w:rPr>
          <w:lang w:val="en-GB" w:eastAsia="zh-CN"/>
        </w:rPr>
        <w:t>package_name</w:t>
      </w:r>
      <w:proofErr w:type="spellEnd"/>
    </w:p>
    <w:p w14:paraId="721E3E6E" w14:textId="7A280DE0" w:rsidR="007B360A" w:rsidRPr="009729ED" w:rsidRDefault="007B360A" w:rsidP="00E076E6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安装包：</w:t>
      </w:r>
      <w:r>
        <w:rPr>
          <w:lang w:val="en-GB" w:eastAsia="zh-CN"/>
        </w:rPr>
        <w:t>pip install -r requirements.txt</w:t>
      </w:r>
    </w:p>
    <w:p w14:paraId="4AB22719" w14:textId="1ED7783F" w:rsidR="009729ED" w:rsidRDefault="009729ED" w:rsidP="00E076E6">
      <w:pPr>
        <w:pStyle w:val="ListBullet"/>
        <w:numPr>
          <w:ilvl w:val="2"/>
          <w:numId w:val="3"/>
        </w:numPr>
      </w:pPr>
      <w:r>
        <w:rPr>
          <w:rFonts w:hint="eastAsia"/>
          <w:lang w:val="en-GB" w:eastAsia="zh-CN"/>
        </w:rPr>
        <w:t>不激活：</w:t>
      </w:r>
      <w:proofErr w:type="spellStart"/>
      <w:r>
        <w:rPr>
          <w:lang w:val="en-GB" w:eastAsia="zh-CN"/>
        </w:rPr>
        <w:t>conda</w:t>
      </w:r>
      <w:proofErr w:type="spellEnd"/>
      <w:r>
        <w:rPr>
          <w:lang w:val="en-GB" w:eastAsia="zh-CN"/>
        </w:rPr>
        <w:t xml:space="preserve"> deactivate</w:t>
      </w:r>
    </w:p>
    <w:p w14:paraId="5950EB1A" w14:textId="3243D202" w:rsidR="00B3655D" w:rsidRDefault="00B3655D" w:rsidP="00B3655D">
      <w:pPr>
        <w:pStyle w:val="ListBullet"/>
        <w:numPr>
          <w:ilvl w:val="0"/>
          <w:numId w:val="0"/>
        </w:numPr>
        <w:ind w:left="432"/>
      </w:pPr>
    </w:p>
    <w:p w14:paraId="54C26B26" w14:textId="64CDE2F3" w:rsidR="00807843" w:rsidRDefault="00807843">
      <w:pPr>
        <w:pStyle w:val="Heading2"/>
      </w:pPr>
    </w:p>
    <w:sectPr w:rsidR="00807843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03A2" w14:textId="77777777" w:rsidR="00D66B52" w:rsidRDefault="00D66B52">
      <w:r>
        <w:separator/>
      </w:r>
    </w:p>
    <w:p w14:paraId="57D454FD" w14:textId="77777777" w:rsidR="00D66B52" w:rsidRDefault="00D66B52"/>
  </w:endnote>
  <w:endnote w:type="continuationSeparator" w:id="0">
    <w:p w14:paraId="682CAF18" w14:textId="77777777" w:rsidR="00D66B52" w:rsidRDefault="00D66B52">
      <w:r>
        <w:continuationSeparator/>
      </w:r>
    </w:p>
    <w:p w14:paraId="15461957" w14:textId="77777777" w:rsidR="00D66B52" w:rsidRDefault="00D66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7B049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3A2154" w14:textId="77777777" w:rsidR="00D66B52" w:rsidRDefault="00D66B52">
      <w:r>
        <w:separator/>
      </w:r>
    </w:p>
    <w:p w14:paraId="5A1D6509" w14:textId="77777777" w:rsidR="00D66B52" w:rsidRDefault="00D66B52"/>
  </w:footnote>
  <w:footnote w:type="continuationSeparator" w:id="0">
    <w:p w14:paraId="5E08AE75" w14:textId="77777777" w:rsidR="00D66B52" w:rsidRDefault="00D66B52">
      <w:r>
        <w:continuationSeparator/>
      </w:r>
    </w:p>
    <w:p w14:paraId="0E19AFE0" w14:textId="77777777" w:rsidR="00D66B52" w:rsidRDefault="00D66B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DC43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878485">
    <w:abstractNumId w:val="1"/>
  </w:num>
  <w:num w:numId="2" w16cid:durableId="1829634267">
    <w:abstractNumId w:val="0"/>
  </w:num>
  <w:num w:numId="3" w16cid:durableId="896627665">
    <w:abstractNumId w:val="2"/>
  </w:num>
  <w:num w:numId="4" w16cid:durableId="1134567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52"/>
    <w:rsid w:val="000240B8"/>
    <w:rsid w:val="00087EEF"/>
    <w:rsid w:val="000A13E1"/>
    <w:rsid w:val="000B09ED"/>
    <w:rsid w:val="000E33E6"/>
    <w:rsid w:val="000F312B"/>
    <w:rsid w:val="001155EF"/>
    <w:rsid w:val="001212FA"/>
    <w:rsid w:val="00141EBB"/>
    <w:rsid w:val="00147711"/>
    <w:rsid w:val="001D7B57"/>
    <w:rsid w:val="001E29CD"/>
    <w:rsid w:val="001F26FC"/>
    <w:rsid w:val="002014E9"/>
    <w:rsid w:val="00264712"/>
    <w:rsid w:val="002A69A4"/>
    <w:rsid w:val="003D07E8"/>
    <w:rsid w:val="00416383"/>
    <w:rsid w:val="004A5CF0"/>
    <w:rsid w:val="004A6590"/>
    <w:rsid w:val="004B2089"/>
    <w:rsid w:val="004E3A5A"/>
    <w:rsid w:val="00502006"/>
    <w:rsid w:val="005D2B44"/>
    <w:rsid w:val="006773FA"/>
    <w:rsid w:val="00682A41"/>
    <w:rsid w:val="006A15B7"/>
    <w:rsid w:val="006D4479"/>
    <w:rsid w:val="00712C56"/>
    <w:rsid w:val="0073626B"/>
    <w:rsid w:val="007957A4"/>
    <w:rsid w:val="007B360A"/>
    <w:rsid w:val="007E02A7"/>
    <w:rsid w:val="008004E9"/>
    <w:rsid w:val="00807843"/>
    <w:rsid w:val="00890A7D"/>
    <w:rsid w:val="008A61C7"/>
    <w:rsid w:val="009313F3"/>
    <w:rsid w:val="00952AC7"/>
    <w:rsid w:val="0095696C"/>
    <w:rsid w:val="009729ED"/>
    <w:rsid w:val="00974027"/>
    <w:rsid w:val="009B549E"/>
    <w:rsid w:val="009B5777"/>
    <w:rsid w:val="009E50F8"/>
    <w:rsid w:val="00A12B06"/>
    <w:rsid w:val="00A15942"/>
    <w:rsid w:val="00A677D3"/>
    <w:rsid w:val="00AD6892"/>
    <w:rsid w:val="00AE6822"/>
    <w:rsid w:val="00AF1599"/>
    <w:rsid w:val="00B12BF1"/>
    <w:rsid w:val="00B1450C"/>
    <w:rsid w:val="00B203B7"/>
    <w:rsid w:val="00B24667"/>
    <w:rsid w:val="00B3655D"/>
    <w:rsid w:val="00B86A52"/>
    <w:rsid w:val="00BA009B"/>
    <w:rsid w:val="00C20ED9"/>
    <w:rsid w:val="00C53796"/>
    <w:rsid w:val="00C6413A"/>
    <w:rsid w:val="00D04DDD"/>
    <w:rsid w:val="00D071C1"/>
    <w:rsid w:val="00D63F16"/>
    <w:rsid w:val="00D66B52"/>
    <w:rsid w:val="00D73CF2"/>
    <w:rsid w:val="00D9284A"/>
    <w:rsid w:val="00DA72C8"/>
    <w:rsid w:val="00DD45DE"/>
    <w:rsid w:val="00E076E6"/>
    <w:rsid w:val="00E2210F"/>
    <w:rsid w:val="00E249E5"/>
    <w:rsid w:val="00EB0A2B"/>
    <w:rsid w:val="00EB168E"/>
    <w:rsid w:val="00EE3E74"/>
    <w:rsid w:val="00EE55DE"/>
    <w:rsid w:val="00F07A5E"/>
    <w:rsid w:val="00F16B19"/>
    <w:rsid w:val="00FB252D"/>
    <w:rsid w:val="00FD32FB"/>
    <w:rsid w:val="00FF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EEBFC"/>
  <w15:chartTrackingRefBased/>
  <w15:docId w15:val="{7200E05B-0A22-5542-8BBC-FC2286F8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A5A"/>
    <w:rPr>
      <w:rFonts w:ascii="Courier New" w:eastAsia="Times New Roman" w:hAnsi="Courier New" w:cs="Courier New"/>
      <w:color w:val="auto"/>
      <w:sz w:val="20"/>
      <w:szCs w:val="20"/>
      <w:lang w:val="en-GB" w:eastAsia="zh-CN"/>
    </w:rPr>
  </w:style>
  <w:style w:type="character" w:styleId="HTMLCode">
    <w:name w:val="HTML Code"/>
    <w:basedOn w:val="DefaultParagraphFont"/>
    <w:uiPriority w:val="99"/>
    <w:semiHidden/>
    <w:unhideWhenUsed/>
    <w:rsid w:val="004E3A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w1125/Library/Containers/com.microsoft.Word/Data/Library/Application%20Support/Microsoft/Office/16.0/DTS/en-GB%7bB8CE1C73-C5FC-8F45-B659-66240986695A%7d/%7b23BD88B6-DB2A-C34B-8B6B-EAA85D5FBF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Jiayu</dc:creator>
  <cp:keywords/>
  <dc:description/>
  <cp:lastModifiedBy>Wu, Jiayu</cp:lastModifiedBy>
  <cp:revision>2</cp:revision>
  <dcterms:created xsi:type="dcterms:W3CDTF">2025-10-05T23:48:00Z</dcterms:created>
  <dcterms:modified xsi:type="dcterms:W3CDTF">2025-10-05T23:48:00Z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